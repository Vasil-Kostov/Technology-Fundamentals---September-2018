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Default="00C52C5B" w:rsidP="00C52C5B">
      <w:r>
        <w:t xml:space="preserve">Problems for exercises and homework for the </w:t>
      </w:r>
      <w:hyperlink r:id="rId8" w:history="1">
        <w:r>
          <w:rPr>
            <w:rStyle w:val="Hyperlink"/>
          </w:rPr>
          <w:t>“Programming Fundamentals” course @ SoftUni</w:t>
        </w:r>
      </w:hyperlink>
    </w:p>
    <w:p w:rsidR="00C52C5B" w:rsidRPr="00C52C5B" w:rsidRDefault="00C52C5B" w:rsidP="00C52C5B">
      <w:r>
        <w:t xml:space="preserve">You can check your solutions here: </w:t>
      </w:r>
      <w:hyperlink r:id="rId9" w:history="1">
        <w:r w:rsidR="005B66A6" w:rsidRPr="005B66A6">
          <w:rPr>
            <w:rStyle w:val="Hyperlink"/>
          </w:rPr>
          <w:t>https://judge.softuni.bg/Contests/1300</w:t>
        </w:r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some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Pr="00675307">
        <w:rPr>
          <w:rFonts w:asciiTheme="minorHAnsi" w:hAnsiTheme="minorHAnsi" w:cstheme="minorHAnsi"/>
          <w:b/>
          <w:lang w:val="en-US"/>
        </w:rPr>
        <w:t>take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getting the element from the text, you have to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of the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).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Pr="00675307">
        <w:rPr>
          <w:rFonts w:asciiTheme="minorHAnsi" w:hAnsiTheme="minorHAnsi" w:cstheme="minorHAnsi"/>
          <w:lang w:val="en-US"/>
        </w:rPr>
        <w:t xml:space="preserve"> (the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Pr="00675307">
        <w:rPr>
          <w:rFonts w:asciiTheme="minorHAnsi" w:hAnsiTheme="minorHAnsi" w:cstheme="minorHAnsi"/>
          <w:lang w:val="en-US"/>
        </w:rPr>
        <w:t xml:space="preserve">)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Pr="00675307">
        <w:rPr>
          <w:rFonts w:asciiTheme="minorHAnsi" w:hAnsiTheme="minorHAnsi" w:cstheme="minorHAnsi"/>
          <w:lang w:val="en-US"/>
        </w:rPr>
        <w:t xml:space="preserve">. (The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>from the time so far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C52C5B">
        <w:rPr>
          <w:rFonts w:ascii="Consolas" w:hAnsi="Consolas" w:cstheme="minorHAnsi"/>
          <w:b/>
          <w:lang w:val="en-US"/>
        </w:rPr>
        <w:t>"The winner is {left/right} with total time: {total time}"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lastRenderedPageBreak/>
        <w:t>Let’s take the string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75307">
        <w:rPr>
          <w:rStyle w:val="CodeChar"/>
          <w:rFonts w:asciiTheme="minorHAnsi" w:hAnsiTheme="minorHAnsi" w:cstheme="minorHAnsi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75307">
        <w:rPr>
          <w:rStyle w:val="CodeChar"/>
          <w:rFonts w:asciiTheme="minorHAnsi" w:hAnsiTheme="minorHAnsi" w:cstheme="minorHAnsi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green"/>
        </w:rPr>
        <w:t>0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green"/>
        </w:rPr>
        <w:t>7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75307">
        <w:rPr>
          <w:rStyle w:val="CodeChar"/>
          <w:rFonts w:asciiTheme="minorHAnsi" w:hAnsiTheme="minorHAnsi" w:cstheme="minorHAnsi"/>
        </w:rPr>
        <w:t>[</w:t>
      </w:r>
      <w:r w:rsidRPr="00675307">
        <w:rPr>
          <w:rStyle w:val="CodeChar"/>
          <w:rFonts w:asciiTheme="minorHAnsi" w:hAnsiTheme="minorHAnsi" w:cstheme="minorHAnsi"/>
          <w:highlight w:val="red"/>
        </w:rPr>
        <w:t>4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1</w:t>
      </w:r>
      <w:r w:rsidRPr="00675307">
        <w:rPr>
          <w:rStyle w:val="CodeChar"/>
          <w:rFonts w:asciiTheme="minorHAnsi" w:hAnsiTheme="minorHAnsi" w:cstheme="minorHAnsi"/>
        </w:rPr>
        <w:t xml:space="preserve">, </w:t>
      </w:r>
      <w:r w:rsidRPr="00675307">
        <w:rPr>
          <w:rStyle w:val="CodeChar"/>
          <w:rFonts w:asciiTheme="minorHAnsi" w:hAnsiTheme="minorHAnsi" w:cstheme="minorHAnsi"/>
          <w:highlight w:val="red"/>
        </w:rPr>
        <w:t>0</w:t>
      </w:r>
      <w:r w:rsidRPr="00675307">
        <w:rPr>
          <w:rStyle w:val="CodeChar"/>
          <w:rFonts w:asciiTheme="minorHAnsi" w:hAnsiTheme="minorHAnsi" w:cstheme="minorHAnsi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lastRenderedPageBreak/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At the end there will always be a list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 xml:space="preserve">, the money she can spend on new drums. Next you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>
        <w:rPr>
          <w:b/>
        </w:rPr>
        <w:t xml:space="preserve"> </w:t>
      </w:r>
      <w:r w:rsidRPr="00DF2149">
        <w:t>which represent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>
        <w:t xml:space="preserve">, you will be receiving 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>
        <w:t xml:space="preserve"> while practicing. When the power is applied you should </w:t>
      </w:r>
      <w:r w:rsidRPr="00D04A6E">
        <w:rPr>
          <w:b/>
        </w:rPr>
        <w:t>decrease</w:t>
      </w:r>
      <w:r>
        <w:t xml:space="preserve"> the value of the drum's quality with the current power.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lastRenderedPageBreak/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 xml:space="preserve">"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>, 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  <w:bookmarkStart w:id="1" w:name="_GoBack"/>
            <w:bookmarkEnd w:id="1"/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lastRenderedPageBreak/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lastRenderedPageBreak/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3B5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730" w:rsidRDefault="00DD5730" w:rsidP="007F3EE4">
      <w:pPr>
        <w:spacing w:after="0" w:line="240" w:lineRule="auto"/>
      </w:pPr>
      <w:r>
        <w:separator/>
      </w:r>
    </w:p>
  </w:endnote>
  <w:endnote w:type="continuationSeparator" w:id="0">
    <w:p w:rsidR="00DD5730" w:rsidRDefault="00DD5730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730" w:rsidRDefault="00DD5730" w:rsidP="007F3EE4">
      <w:pPr>
        <w:spacing w:after="0" w:line="240" w:lineRule="auto"/>
      </w:pPr>
      <w:r>
        <w:separator/>
      </w:r>
    </w:p>
  </w:footnote>
  <w:footnote w:type="continuationSeparator" w:id="0">
    <w:p w:rsidR="00DD5730" w:rsidRDefault="00DD5730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5510D"/>
    <w:rsid w:val="0006051A"/>
    <w:rsid w:val="00085835"/>
    <w:rsid w:val="00090BA9"/>
    <w:rsid w:val="000E2E2B"/>
    <w:rsid w:val="000F74CE"/>
    <w:rsid w:val="00141DF1"/>
    <w:rsid w:val="001437B7"/>
    <w:rsid w:val="00143B1A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61FD"/>
    <w:rsid w:val="005B02F3"/>
    <w:rsid w:val="005B66A6"/>
    <w:rsid w:val="00675307"/>
    <w:rsid w:val="006848E5"/>
    <w:rsid w:val="006B5F7E"/>
    <w:rsid w:val="007B16A1"/>
    <w:rsid w:val="007F3EE4"/>
    <w:rsid w:val="008620C0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403D2"/>
    <w:rsid w:val="00A55414"/>
    <w:rsid w:val="00A57D15"/>
    <w:rsid w:val="00AA29C0"/>
    <w:rsid w:val="00AF6BA1"/>
    <w:rsid w:val="00B631F3"/>
    <w:rsid w:val="00BB10E0"/>
    <w:rsid w:val="00C36B70"/>
    <w:rsid w:val="00C52C5B"/>
    <w:rsid w:val="00C67CFA"/>
    <w:rsid w:val="00C966BA"/>
    <w:rsid w:val="00D55605"/>
    <w:rsid w:val="00D86FC8"/>
    <w:rsid w:val="00DA425C"/>
    <w:rsid w:val="00DB58DB"/>
    <w:rsid w:val="00DD5730"/>
    <w:rsid w:val="00DF3B51"/>
    <w:rsid w:val="00E01470"/>
    <w:rsid w:val="00E91C91"/>
    <w:rsid w:val="00EB7EC9"/>
    <w:rsid w:val="00F44A6D"/>
    <w:rsid w:val="00F63C78"/>
    <w:rsid w:val="00F77E4D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C651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AD13-F24A-4ABA-BC9F-F729799E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1477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16</cp:revision>
  <dcterms:created xsi:type="dcterms:W3CDTF">2018-07-01T18:56:00Z</dcterms:created>
  <dcterms:modified xsi:type="dcterms:W3CDTF">2018-10-22T14:30:00Z</dcterms:modified>
  <cp:category>programming, education, software engineering, software development</cp:category>
</cp:coreProperties>
</file>